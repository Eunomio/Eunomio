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3084"/>
        <w:gridCol w:w="3182"/>
      </w:tblGrid>
      <w:tr w:rsidR="00F316AD" w:rsidRPr="001700F2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B925D3" w:rsidRDefault="005513DA" w:rsidP="00F316AD">
            <w:pPr>
              <w:pStyle w:val="Title"/>
              <w:rPr>
                <w:rFonts w:eastAsiaTheme="minorEastAsia"/>
                <w:lang w:val="en-MY" w:eastAsia="zh-CN"/>
              </w:rPr>
            </w:pPr>
            <w:r>
              <w:t>ZHAO XI</w:t>
            </w:r>
            <w:r w:rsidR="00B925D3">
              <w:t xml:space="preserve"> </w:t>
            </w:r>
            <w:r w:rsidR="00B925D3" w:rsidRPr="00B925D3">
              <w:rPr>
                <w:rFonts w:ascii="楷体" w:eastAsia="楷体" w:hAnsi="楷体" w:hint="eastAsia"/>
                <w:lang w:eastAsia="zh-CN"/>
              </w:rPr>
              <w:t>赵玺</w:t>
            </w:r>
          </w:p>
          <w:p w:rsidR="00F316AD" w:rsidRPr="001700F2" w:rsidRDefault="005513DA" w:rsidP="00D20DA9">
            <w:pPr>
              <w:pStyle w:val="Subtitle"/>
            </w:pPr>
            <w:r>
              <w:t>STUDENT IN CST</w:t>
            </w:r>
            <w:r w:rsidR="00F316AD" w:rsidRPr="001700F2">
              <w:t xml:space="preserve"> </w:t>
            </w:r>
          </w:p>
        </w:tc>
      </w:tr>
      <w:tr w:rsidR="00F316AD" w:rsidRPr="001700F2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5513DA" w:rsidP="00D20DA9">
            <w:pPr>
              <w:jc w:val="center"/>
            </w:pPr>
            <w:r>
              <w:t>Xiamen University Malaysia Campus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5513DA" w:rsidP="00D20DA9">
            <w:pPr>
              <w:jc w:val="center"/>
            </w:pPr>
            <w:r>
              <w:t>+60 0198456985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5513DA" w:rsidP="00D20DA9">
            <w:pPr>
              <w:jc w:val="center"/>
            </w:pPr>
            <w:r>
              <w:t>CST1909170@xmu.edu.my</w:t>
            </w:r>
            <w:r w:rsidR="00D20DA9" w:rsidRPr="001700F2">
              <w:t xml:space="preserve"> </w:t>
            </w:r>
          </w:p>
        </w:tc>
      </w:tr>
      <w:tr w:rsidR="00CD50FD" w:rsidRPr="001700F2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6C62BD" w:rsidP="00D20DA9">
            <w:pPr>
              <w:pStyle w:val="Heading1"/>
            </w:pPr>
            <w:sdt>
              <w:sdtPr>
                <w:id w:val="1460613821"/>
                <w:placeholder>
                  <w:docPart w:val="F092BD6EF7EF4417993BC1BD5ED528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:rsidR="0040233B" w:rsidRPr="00B925D3" w:rsidRDefault="005513DA" w:rsidP="00D20DA9">
            <w:pPr>
              <w:pStyle w:val="Text"/>
              <w:rPr>
                <w:rFonts w:ascii="Arial Black" w:hAnsi="Arial Black"/>
                <w:szCs w:val="20"/>
              </w:rPr>
            </w:pPr>
            <w:r w:rsidRPr="00B925D3">
              <w:rPr>
                <w:rFonts w:ascii="Arial Black" w:hAnsi="Arial Black"/>
                <w:szCs w:val="20"/>
              </w:rPr>
              <w:t>Get at least 90% scores in ‘introduction of computer science and technology</w:t>
            </w:r>
            <w:r w:rsidR="00B925D3" w:rsidRPr="00B925D3">
              <w:rPr>
                <w:rFonts w:ascii="Arial Black" w:hAnsi="Arial Black"/>
                <w:szCs w:val="20"/>
              </w:rPr>
              <w:t>’</w:t>
            </w:r>
            <w:r w:rsidRPr="00B925D3">
              <w:rPr>
                <w:rFonts w:ascii="Arial Black" w:hAnsi="Arial Black"/>
                <w:szCs w:val="20"/>
              </w:rPr>
              <w:t>.</w:t>
            </w:r>
          </w:p>
        </w:tc>
      </w:tr>
      <w:tr w:rsidR="00CD50FD" w:rsidRPr="001700F2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6C62BD" w:rsidP="00D20DA9">
            <w:pPr>
              <w:pStyle w:val="Heading2"/>
            </w:pPr>
            <w:sdt>
              <w:sdtPr>
                <w:id w:val="-1907296240"/>
                <w:placeholder>
                  <w:docPart w:val="068FF0B5BC464F83A662543F1A202B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991C89D3B8C4F1B99EA5C46C967E5E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6C62BD" w:rsidP="00D20DA9">
            <w:pPr>
              <w:pStyle w:val="Heading1"/>
            </w:pPr>
            <w:sdt>
              <w:sdtPr>
                <w:id w:val="-1748876717"/>
                <w:placeholder>
                  <w:docPart w:val="1403D6AC593D43CFA724725DA192C33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40233B" w:rsidRPr="001700F2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:rsidR="0040233B" w:rsidRPr="001700F2" w:rsidRDefault="0040233B" w:rsidP="0040233B">
            <w:pPr>
              <w:pStyle w:val="Text"/>
            </w:pPr>
          </w:p>
          <w:p w:rsidR="00D20DA9" w:rsidRPr="001700F2" w:rsidRDefault="005513DA" w:rsidP="005513DA">
            <w:pPr>
              <w:pStyle w:val="Text"/>
            </w:pPr>
            <w:r>
              <w:t>Xiamen University Malaysia Campus</w:t>
            </w:r>
          </w:p>
        </w:tc>
        <w:tc>
          <w:tcPr>
            <w:tcW w:w="6203" w:type="dxa"/>
            <w:gridSpan w:val="2"/>
            <w:vAlign w:val="center"/>
          </w:tcPr>
          <w:p w:rsidR="00D20DA9" w:rsidRPr="001700F2" w:rsidRDefault="005513DA" w:rsidP="00D20DA9">
            <w:pPr>
              <w:pStyle w:val="SmallText"/>
            </w:pPr>
            <w:r>
              <w:t>09/2016-06/2019</w:t>
            </w:r>
          </w:p>
          <w:p w:rsidR="00D20DA9" w:rsidRPr="001700F2" w:rsidRDefault="005513DA" w:rsidP="00D20DA9">
            <w:pPr>
              <w:pStyle w:val="Text"/>
            </w:pPr>
            <w:r>
              <w:t>student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senior school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 w:rsidRPr="005513DA">
              <w:rPr>
                <w:color w:val="262626" w:themeColor="text1" w:themeTint="D9"/>
              </w:rPr>
              <w:t>Xia</w:t>
            </w:r>
            <w:r>
              <w:rPr>
                <w:color w:val="262626" w:themeColor="text1" w:themeTint="D9"/>
              </w:rPr>
              <w:t>men No.2 Middle School</w:t>
            </w:r>
          </w:p>
          <w:p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D20DA9" w:rsidRPr="001700F2" w:rsidRDefault="005513DA" w:rsidP="00D20DA9">
            <w:pPr>
              <w:pStyle w:val="SmallText"/>
            </w:pPr>
            <w:r>
              <w:t>09/2013-06/2016</w:t>
            </w:r>
          </w:p>
          <w:p w:rsidR="00D20DA9" w:rsidRPr="001700F2" w:rsidRDefault="005513DA" w:rsidP="00D20DA9">
            <w:pPr>
              <w:pStyle w:val="Text"/>
            </w:pPr>
            <w:r>
              <w:t>student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junior school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Xiamen Songbai Middle School</w:t>
            </w:r>
          </w:p>
          <w:p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5513DA" w:rsidRDefault="005513DA" w:rsidP="005513DA">
            <w:pPr>
              <w:pStyle w:val="SmallText"/>
            </w:pPr>
            <w:r>
              <w:t>09/2007-06/2013</w:t>
            </w:r>
          </w:p>
          <w:p w:rsidR="0040233B" w:rsidRPr="005513DA" w:rsidRDefault="005513DA" w:rsidP="005513DA">
            <w:pPr>
              <w:pStyle w:val="SmallText"/>
              <w:rPr>
                <w:i w:val="0"/>
              </w:rPr>
            </w:pPr>
            <w:r w:rsidRPr="005513DA">
              <w:rPr>
                <w:i w:val="0"/>
              </w:rPr>
              <w:t>pupil</w:t>
            </w:r>
            <w:r w:rsidR="00D20DA9" w:rsidRPr="005513DA">
              <w:rPr>
                <w:i w:val="0"/>
              </w:rPr>
              <w:t xml:space="preserve"> </w:t>
            </w:r>
            <w:r w:rsidR="0040233B" w:rsidRPr="005513DA">
              <w:rPr>
                <w:i w:val="0"/>
                <w:color w:val="BE9268"/>
              </w:rPr>
              <w:t xml:space="preserve">• </w:t>
            </w:r>
            <w:r w:rsidRPr="005513DA">
              <w:rPr>
                <w:i w:val="0"/>
              </w:rPr>
              <w:t>primary school</w:t>
            </w:r>
            <w:r w:rsidR="00D20DA9" w:rsidRPr="005513DA">
              <w:rPr>
                <w:i w:val="0"/>
              </w:rPr>
              <w:t xml:space="preserve"> </w:t>
            </w:r>
            <w:r w:rsidR="0040233B" w:rsidRPr="005513DA">
              <w:rPr>
                <w:i w:val="0"/>
                <w:color w:val="BE9268"/>
              </w:rPr>
              <w:t xml:space="preserve">• </w:t>
            </w:r>
            <w:r w:rsidRPr="005513DA">
              <w:rPr>
                <w:i w:val="0"/>
              </w:rPr>
              <w:t xml:space="preserve">Xiamen </w:t>
            </w:r>
            <w:r>
              <w:rPr>
                <w:i w:val="0"/>
              </w:rPr>
              <w:t>Songbai No.2 primary school</w:t>
            </w:r>
          </w:p>
          <w:p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:rsidR="0040233B" w:rsidRPr="001700F2" w:rsidRDefault="00B925D3" w:rsidP="00D20DA9">
            <w:pPr>
              <w:pStyle w:val="Text"/>
            </w:pPr>
            <w:r>
              <w:t>These things above are not important at all.</w:t>
            </w:r>
          </w:p>
        </w:tc>
        <w:bookmarkStart w:id="0" w:name="_GoBack"/>
        <w:bookmarkEnd w:id="0"/>
      </w:tr>
      <w:tr w:rsidR="00CD50FD" w:rsidRPr="001700F2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6C62BD" w:rsidP="00D20DA9">
            <w:pPr>
              <w:pStyle w:val="Heading2"/>
            </w:pPr>
            <w:sdt>
              <w:sdtPr>
                <w:id w:val="1066377136"/>
                <w:placeholder>
                  <w:docPart w:val="FF98DBC000E046D08918FB3561A05B9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AC93AFEBE444B2F885CF66BEC72FC4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6C62BD" w:rsidP="00D20DA9">
            <w:pPr>
              <w:pStyle w:val="Heading1"/>
            </w:pPr>
            <w:sdt>
              <w:sdtPr>
                <w:id w:val="-1955778421"/>
                <w:placeholder>
                  <w:docPart w:val="9278E3608C4147838160BE31F281A9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1700F2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AE6CFFCB60FA40C19B101A55011F51DA"/>
              </w:placeholder>
              <w:temporary/>
              <w:showingPlcHdr/>
              <w15:appearance w15:val="hidden"/>
              <w:text/>
            </w:sdtPr>
            <w:sdtEndPr/>
            <w:sdtContent>
              <w:p w:rsidR="00D20DA9" w:rsidRPr="001700F2" w:rsidRDefault="00D20DA9" w:rsidP="00D20DA9">
                <w:pPr>
                  <w:pStyle w:val="Text"/>
                </w:pPr>
                <w:r w:rsidRPr="001700F2">
                  <w:t>Marketing</w:t>
                </w:r>
              </w:p>
              <w:p w:rsidR="00D20DA9" w:rsidRPr="001700F2" w:rsidRDefault="00D20DA9" w:rsidP="00D20DA9">
                <w:pPr>
                  <w:pStyle w:val="Text"/>
                </w:pPr>
                <w:r w:rsidRPr="001700F2">
                  <w:t>Project Management</w:t>
                </w:r>
              </w:p>
              <w:p w:rsidR="00D20DA9" w:rsidRPr="001700F2" w:rsidRDefault="00D20DA9" w:rsidP="00D20DA9">
                <w:pPr>
                  <w:pStyle w:val="Text"/>
                </w:pPr>
                <w:r w:rsidRPr="001700F2">
                  <w:t>Budget Planning</w:t>
                </w:r>
              </w:p>
              <w:p w:rsidR="00D20DA9" w:rsidRPr="001700F2" w:rsidRDefault="00D20DA9" w:rsidP="00D20DA9">
                <w:pPr>
                  <w:pStyle w:val="Text"/>
                </w:pPr>
                <w:r w:rsidRPr="001700F2">
                  <w:t>Social Media</w:t>
                </w:r>
              </w:p>
              <w:p w:rsidR="00D20DA9" w:rsidRPr="001700F2" w:rsidRDefault="00D20DA9" w:rsidP="00D20DA9">
                <w:pPr>
                  <w:pStyle w:val="Text"/>
                </w:pPr>
                <w:r w:rsidRPr="001700F2">
                  <w:t xml:space="preserve">Planning </w:t>
                </w:r>
              </w:p>
            </w:sdtContent>
          </w:sdt>
          <w:p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:rsidR="005513DA" w:rsidRPr="005513DA" w:rsidRDefault="005513DA" w:rsidP="005513DA">
            <w:pPr>
              <w:pStyle w:val="Text"/>
            </w:pPr>
            <w:r>
              <w:t>I am a new student in Xiamen university Malaysia campus. But I am not a green hand in using these Microsoft softwares. I began to use power point and word when I was a pupil. Although I don’t know too m</w:t>
            </w:r>
            <w:r w:rsidR="00B925D3">
              <w:t>uch</w:t>
            </w:r>
            <w:r>
              <w:t xml:space="preserve"> knowledge, I am really familiar with the basic </w:t>
            </w:r>
            <w:r w:rsidR="00B925D3">
              <w:t>operation.</w:t>
            </w:r>
          </w:p>
          <w:p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:rsidR="00CD50FD" w:rsidRPr="001700F2" w:rsidRDefault="00CD50FD" w:rsidP="00CD50FD">
            <w:pPr>
              <w:pStyle w:val="Text"/>
            </w:pPr>
          </w:p>
        </w:tc>
      </w:tr>
      <w:tr w:rsidR="00CD50FD" w:rsidRPr="001700F2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6C62BD" w:rsidP="00D20DA9">
            <w:pPr>
              <w:pStyle w:val="Heading1"/>
            </w:pPr>
            <w:sdt>
              <w:sdtPr>
                <w:id w:val="-513380234"/>
                <w:placeholder>
                  <w:docPart w:val="4A095D5DEF6A435EA61FE9D2E4B1B01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1700F2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6203" w:type="dxa"/>
            <w:gridSpan w:val="2"/>
            <w:vAlign w:val="center"/>
          </w:tcPr>
          <w:p w:rsidR="00D20DA9" w:rsidRPr="001700F2" w:rsidRDefault="00B925D3" w:rsidP="00B925D3">
            <w:pPr>
              <w:pStyle w:val="Text"/>
            </w:pPr>
            <w:r>
              <w:t>Practice makes practice!</w:t>
            </w:r>
          </w:p>
          <w:p w:rsidR="00CD50FD" w:rsidRPr="001700F2" w:rsidRDefault="00CD50FD" w:rsidP="00CD50FD">
            <w:pPr>
              <w:pStyle w:val="Text"/>
            </w:pPr>
          </w:p>
        </w:tc>
      </w:tr>
      <w:tr w:rsidR="00CD50FD" w:rsidRPr="001700F2" w:rsidTr="00CD50FD">
        <w:trPr>
          <w:trHeight w:val="100"/>
        </w:trPr>
        <w:tc>
          <w:tcPr>
            <w:tcW w:w="3097" w:type="dxa"/>
          </w:tcPr>
          <w:p w:rsidR="00CD50FD" w:rsidRPr="001700F2" w:rsidRDefault="00CD50FD" w:rsidP="00CD50FD"/>
        </w:tc>
        <w:tc>
          <w:tcPr>
            <w:tcW w:w="6203" w:type="dxa"/>
            <w:gridSpan w:val="2"/>
          </w:tcPr>
          <w:p w:rsidR="00CD50FD" w:rsidRPr="001700F2" w:rsidRDefault="00CD50FD" w:rsidP="00CD50FD"/>
        </w:tc>
      </w:tr>
      <w:tr w:rsidR="00CD50FD" w:rsidRPr="001700F2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6C62BD" w:rsidP="00D20DA9">
            <w:pPr>
              <w:pStyle w:val="Heading1"/>
            </w:pPr>
            <w:sdt>
              <w:sdtPr>
                <w:id w:val="1294558939"/>
                <w:placeholder>
                  <w:docPart w:val="05488F17EAE44A8C824429963FB0BCF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1700F2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:rsidR="00CD50FD" w:rsidRPr="001700F2" w:rsidRDefault="00B925D3" w:rsidP="00D20DA9">
            <w:pPr>
              <w:pStyle w:val="Text"/>
            </w:pPr>
            <w:r>
              <w:t>Lab2.pdf</w:t>
            </w:r>
          </w:p>
        </w:tc>
      </w:tr>
    </w:tbl>
    <w:p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3DA" w:rsidRDefault="005513DA" w:rsidP="00F316AD">
      <w:r>
        <w:separator/>
      </w:r>
    </w:p>
  </w:endnote>
  <w:endnote w:type="continuationSeparator" w:id="0">
    <w:p w:rsidR="005513DA" w:rsidRDefault="005513D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3DA" w:rsidRDefault="005513DA" w:rsidP="00F316AD">
      <w:r>
        <w:separator/>
      </w:r>
    </w:p>
  </w:footnote>
  <w:footnote w:type="continuationSeparator" w:id="0">
    <w:p w:rsidR="005513DA" w:rsidRDefault="005513DA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B3EFA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DA"/>
    <w:rsid w:val="001700F2"/>
    <w:rsid w:val="001871FF"/>
    <w:rsid w:val="001F4150"/>
    <w:rsid w:val="0029715D"/>
    <w:rsid w:val="0040233B"/>
    <w:rsid w:val="004D0355"/>
    <w:rsid w:val="004E6224"/>
    <w:rsid w:val="005513DA"/>
    <w:rsid w:val="005D2581"/>
    <w:rsid w:val="00617740"/>
    <w:rsid w:val="006C60E6"/>
    <w:rsid w:val="006C62BD"/>
    <w:rsid w:val="0089710E"/>
    <w:rsid w:val="00A74E15"/>
    <w:rsid w:val="00B925D3"/>
    <w:rsid w:val="00C55D85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92BD6EF7EF4417993BC1BD5ED5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722B-5688-4A8B-9E55-CF6289963742}"/>
      </w:docPartPr>
      <w:docPartBody>
        <w:p w:rsidR="00000000" w:rsidRDefault="00DB62D7">
          <w:pPr>
            <w:pStyle w:val="F092BD6EF7EF4417993BC1BD5ED528EA"/>
          </w:pPr>
          <w:r w:rsidRPr="001700F2">
            <w:t>OBJECTIVE</w:t>
          </w:r>
        </w:p>
      </w:docPartBody>
    </w:docPart>
    <w:docPart>
      <w:docPartPr>
        <w:name w:val="068FF0B5BC464F83A662543F1A202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B069A-F8CC-4242-9510-575555648C33}"/>
      </w:docPartPr>
      <w:docPartBody>
        <w:p w:rsidR="00000000" w:rsidRDefault="00DB62D7">
          <w:pPr>
            <w:pStyle w:val="068FF0B5BC464F83A662543F1A202B3B"/>
          </w:pPr>
          <w:r w:rsidRPr="001700F2">
            <w:t>EDUCATION</w:t>
          </w:r>
        </w:p>
      </w:docPartBody>
    </w:docPart>
    <w:docPart>
      <w:docPartPr>
        <w:name w:val="D991C89D3B8C4F1B99EA5C46C967E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D1B2-F480-430A-ADE1-CACBF3A76DA6}"/>
      </w:docPartPr>
      <w:docPartBody>
        <w:p w:rsidR="00000000" w:rsidRDefault="00DB62D7">
          <w:pPr>
            <w:pStyle w:val="D991C89D3B8C4F1B99EA5C46C967E5E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403D6AC593D43CFA724725DA192C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EF12C-83A1-47BF-8BD7-A30F8C8B7C35}"/>
      </w:docPartPr>
      <w:docPartBody>
        <w:p w:rsidR="00000000" w:rsidRDefault="00DB62D7">
          <w:pPr>
            <w:pStyle w:val="1403D6AC593D43CFA724725DA192C33F"/>
          </w:pPr>
          <w:r w:rsidRPr="001700F2">
            <w:t>EXPERIENCE</w:t>
          </w:r>
        </w:p>
      </w:docPartBody>
    </w:docPart>
    <w:docPart>
      <w:docPartPr>
        <w:name w:val="FF98DBC000E046D08918FB3561A05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AD2D3-AC1B-42BF-8361-25ECFA34EC89}"/>
      </w:docPartPr>
      <w:docPartBody>
        <w:p w:rsidR="00000000" w:rsidRDefault="00DB62D7">
          <w:pPr>
            <w:pStyle w:val="FF98DBC000E046D08918FB3561A05B94"/>
          </w:pPr>
          <w:r w:rsidRPr="00D26A79">
            <w:t>KEY SKILLS</w:t>
          </w:r>
        </w:p>
      </w:docPartBody>
    </w:docPart>
    <w:docPart>
      <w:docPartPr>
        <w:name w:val="2AC93AFEBE444B2F885CF66BEC72F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42EF-CA93-4582-8620-30BC6381A6DE}"/>
      </w:docPartPr>
      <w:docPartBody>
        <w:p w:rsidR="00000000" w:rsidRDefault="00DB62D7">
          <w:pPr>
            <w:pStyle w:val="2AC93AFEBE444B2F885CF66BEC72FC4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278E3608C4147838160BE31F281A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C6CA5-BBDD-4444-A72B-B43939E17F7B}"/>
      </w:docPartPr>
      <w:docPartBody>
        <w:p w:rsidR="00000000" w:rsidRDefault="00DB62D7">
          <w:pPr>
            <w:pStyle w:val="9278E3608C4147838160BE31F281A92E"/>
          </w:pPr>
          <w:r w:rsidRPr="001700F2">
            <w:t>COMMUNICATION</w:t>
          </w:r>
        </w:p>
      </w:docPartBody>
    </w:docPart>
    <w:docPart>
      <w:docPartPr>
        <w:name w:val="AE6CFFCB60FA40C19B101A55011F5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147BD-5A2B-4D50-B10D-B68D95FE51A9}"/>
      </w:docPartPr>
      <w:docPartBody>
        <w:p w:rsidR="00DB62D7" w:rsidRPr="001700F2" w:rsidRDefault="00DB62D7" w:rsidP="00D20DA9">
          <w:pPr>
            <w:pStyle w:val="Text"/>
          </w:pPr>
          <w:r w:rsidRPr="001700F2">
            <w:t>Marketing</w:t>
          </w:r>
        </w:p>
        <w:p w:rsidR="00DB62D7" w:rsidRPr="001700F2" w:rsidRDefault="00DB62D7" w:rsidP="00D20DA9">
          <w:pPr>
            <w:pStyle w:val="Text"/>
          </w:pPr>
          <w:r w:rsidRPr="001700F2">
            <w:t>Project Management</w:t>
          </w:r>
        </w:p>
        <w:p w:rsidR="00DB62D7" w:rsidRPr="001700F2" w:rsidRDefault="00DB62D7" w:rsidP="00D20DA9">
          <w:pPr>
            <w:pStyle w:val="Text"/>
          </w:pPr>
          <w:r w:rsidRPr="001700F2">
            <w:t>Budget Planning</w:t>
          </w:r>
        </w:p>
        <w:p w:rsidR="00DB62D7" w:rsidRPr="001700F2" w:rsidRDefault="00DB62D7" w:rsidP="00D20DA9">
          <w:pPr>
            <w:pStyle w:val="Text"/>
          </w:pPr>
          <w:r w:rsidRPr="001700F2">
            <w:t>Social Media</w:t>
          </w:r>
        </w:p>
        <w:p w:rsidR="00000000" w:rsidRDefault="00DB62D7">
          <w:pPr>
            <w:pStyle w:val="AE6CFFCB60FA40C19B101A55011F51DA"/>
          </w:pPr>
          <w:r w:rsidRPr="001700F2">
            <w:t xml:space="preserve">Planning </w:t>
          </w:r>
        </w:p>
      </w:docPartBody>
    </w:docPart>
    <w:docPart>
      <w:docPartPr>
        <w:name w:val="4A095D5DEF6A435EA61FE9D2E4B1B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3D01-910B-43E3-926E-9B02BA3E4D04}"/>
      </w:docPartPr>
      <w:docPartBody>
        <w:p w:rsidR="00000000" w:rsidRDefault="00DB62D7">
          <w:pPr>
            <w:pStyle w:val="4A095D5DEF6A435EA61FE9D2E4B1B01C"/>
          </w:pPr>
          <w:r w:rsidRPr="001700F2">
            <w:t>LEADERSHIP</w:t>
          </w:r>
        </w:p>
      </w:docPartBody>
    </w:docPart>
    <w:docPart>
      <w:docPartPr>
        <w:name w:val="05488F17EAE44A8C824429963FB0B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F4C8E-7CEB-4173-81FA-6D642E16A12D}"/>
      </w:docPartPr>
      <w:docPartBody>
        <w:p w:rsidR="00000000" w:rsidRDefault="00DB62D7">
          <w:pPr>
            <w:pStyle w:val="05488F17EAE44A8C824429963FB0BCFB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C135FA88C42B1952595B4728D1453">
    <w:name w:val="D71C135FA88C42B1952595B4728D1453"/>
  </w:style>
  <w:style w:type="paragraph" w:customStyle="1" w:styleId="7CEF174DFBD742C0ADD58ED4C64B952B">
    <w:name w:val="7CEF174DFBD742C0ADD58ED4C64B952B"/>
  </w:style>
  <w:style w:type="paragraph" w:customStyle="1" w:styleId="AF3CD3E1D3D14FC7B25946D7D8BE27D5">
    <w:name w:val="AF3CD3E1D3D14FC7B25946D7D8BE27D5"/>
  </w:style>
  <w:style w:type="paragraph" w:customStyle="1" w:styleId="843EA94E068645778514237A92E357CC">
    <w:name w:val="843EA94E068645778514237A92E357CC"/>
  </w:style>
  <w:style w:type="paragraph" w:customStyle="1" w:styleId="23209FE64EF64258A8C72FFBBF447BCA">
    <w:name w:val="23209FE64EF64258A8C72FFBBF447BCA"/>
  </w:style>
  <w:style w:type="paragraph" w:customStyle="1" w:styleId="7E6C1BCA261845A38D7F08F28B47A25E">
    <w:name w:val="7E6C1BCA261845A38D7F08F28B47A25E"/>
  </w:style>
  <w:style w:type="paragraph" w:customStyle="1" w:styleId="F092BD6EF7EF4417993BC1BD5ED528EA">
    <w:name w:val="F092BD6EF7EF4417993BC1BD5ED528EA"/>
  </w:style>
  <w:style w:type="paragraph" w:customStyle="1" w:styleId="5813932DAA5841AFB22C19C9A704A76E">
    <w:name w:val="5813932DAA5841AFB22C19C9A704A76E"/>
  </w:style>
  <w:style w:type="paragraph" w:customStyle="1" w:styleId="068FF0B5BC464F83A662543F1A202B3B">
    <w:name w:val="068FF0B5BC464F83A662543F1A202B3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D991C89D3B8C4F1B99EA5C46C967E5EA">
    <w:name w:val="D991C89D3B8C4F1B99EA5C46C967E5EA"/>
  </w:style>
  <w:style w:type="paragraph" w:customStyle="1" w:styleId="1403D6AC593D43CFA724725DA192C33F">
    <w:name w:val="1403D6AC593D43CFA724725DA192C33F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1EBCC10F7DAB4E3CB3A859ED5C3AD9E6">
    <w:name w:val="1EBCC10F7DAB4E3CB3A859ED5C3AD9E6"/>
  </w:style>
  <w:style w:type="paragraph" w:customStyle="1" w:styleId="A94C423FDBE1481584654FDA9635F713">
    <w:name w:val="A94C423FDBE1481584654FDA9635F713"/>
  </w:style>
  <w:style w:type="paragraph" w:customStyle="1" w:styleId="0520A844CC2744AE847EDCFE0DC8A72A">
    <w:name w:val="0520A844CC2744AE847EDCFE0DC8A72A"/>
  </w:style>
  <w:style w:type="paragraph" w:customStyle="1" w:styleId="EB7617F4B84F44EDBCEE7C6B815DA58B">
    <w:name w:val="EB7617F4B84F44EDBCEE7C6B815DA58B"/>
  </w:style>
  <w:style w:type="paragraph" w:customStyle="1" w:styleId="A05106B6B7334330813517EFF8272B7E">
    <w:name w:val="A05106B6B7334330813517EFF8272B7E"/>
  </w:style>
  <w:style w:type="paragraph" w:customStyle="1" w:styleId="206E5953E19E4E3B86F19C10F0C29945">
    <w:name w:val="206E5953E19E4E3B86F19C10F0C29945"/>
  </w:style>
  <w:style w:type="paragraph" w:customStyle="1" w:styleId="BECE73A0D9F64588AF7BD0E4EB7252F2">
    <w:name w:val="BECE73A0D9F64588AF7BD0E4EB7252F2"/>
  </w:style>
  <w:style w:type="paragraph" w:customStyle="1" w:styleId="5160408725514C2280A3199B3976F288">
    <w:name w:val="5160408725514C2280A3199B3976F288"/>
  </w:style>
  <w:style w:type="paragraph" w:customStyle="1" w:styleId="CF6BAE6C5E9647B49AF10FFFE943AF8F">
    <w:name w:val="CF6BAE6C5E9647B49AF10FFFE943AF8F"/>
  </w:style>
  <w:style w:type="paragraph" w:customStyle="1" w:styleId="E1BCCC088C5A4AD3B35EA4C44A4026C7">
    <w:name w:val="E1BCCC088C5A4AD3B35EA4C44A4026C7"/>
  </w:style>
  <w:style w:type="paragraph" w:customStyle="1" w:styleId="222D56705109479C9260AB1C0D73B57E">
    <w:name w:val="222D56705109479C9260AB1C0D73B57E"/>
  </w:style>
  <w:style w:type="paragraph" w:customStyle="1" w:styleId="1D97A1BBC1CE4D92A3DA842D70704683">
    <w:name w:val="1D97A1BBC1CE4D92A3DA842D70704683"/>
  </w:style>
  <w:style w:type="paragraph" w:customStyle="1" w:styleId="6DC4BD0151724A15BCBAEB7C740E07C0">
    <w:name w:val="6DC4BD0151724A15BCBAEB7C740E07C0"/>
  </w:style>
  <w:style w:type="paragraph" w:customStyle="1" w:styleId="FBADB3932FAD471DBFBBBA0F96D08175">
    <w:name w:val="FBADB3932FAD471DBFBBBA0F96D08175"/>
  </w:style>
  <w:style w:type="paragraph" w:customStyle="1" w:styleId="FF98DBC000E046D08918FB3561A05B94">
    <w:name w:val="FF98DBC000E046D08918FB3561A05B94"/>
  </w:style>
  <w:style w:type="paragraph" w:customStyle="1" w:styleId="2AC93AFEBE444B2F885CF66BEC72FC47">
    <w:name w:val="2AC93AFEBE444B2F885CF66BEC72FC47"/>
  </w:style>
  <w:style w:type="paragraph" w:customStyle="1" w:styleId="9278E3608C4147838160BE31F281A92E">
    <w:name w:val="9278E3608C4147838160BE31F281A92E"/>
  </w:style>
  <w:style w:type="paragraph" w:customStyle="1" w:styleId="AE6CFFCB60FA40C19B101A55011F51DA">
    <w:name w:val="AE6CFFCB60FA40C19B101A55011F51DA"/>
  </w:style>
  <w:style w:type="paragraph" w:customStyle="1" w:styleId="92827E88FFDA4CE98C301E19C85FA88F">
    <w:name w:val="92827E88FFDA4CE98C301E19C85FA88F"/>
  </w:style>
  <w:style w:type="paragraph" w:customStyle="1" w:styleId="4A095D5DEF6A435EA61FE9D2E4B1B01C">
    <w:name w:val="4A095D5DEF6A435EA61FE9D2E4B1B01C"/>
  </w:style>
  <w:style w:type="paragraph" w:customStyle="1" w:styleId="37AF632CC9B7461CAFF2A03C4178F920">
    <w:name w:val="37AF632CC9B7461CAFF2A03C4178F920"/>
  </w:style>
  <w:style w:type="paragraph" w:customStyle="1" w:styleId="05488F17EAE44A8C824429963FB0BCFB">
    <w:name w:val="05488F17EAE44A8C824429963FB0BCFB"/>
  </w:style>
  <w:style w:type="paragraph" w:customStyle="1" w:styleId="37CD0D88A73844C4AEFE689533A5F295">
    <w:name w:val="37CD0D88A73844C4AEFE689533A5F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71af3243-3dd4-4a8d-8c0d-dd76da1f02a5"/>
    <ds:schemaRef ds:uri="16c05727-aa75-4e4a-9b5f-8a80a1165891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2019-10-04T07:29:00Z</dcterms:created>
  <dcterms:modified xsi:type="dcterms:W3CDTF">2019-10-04T08:00:00Z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